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84970" w14:textId="12CF38B2" w:rsidR="00816216" w:rsidRPr="007E7E78" w:rsidRDefault="00653FDF" w:rsidP="00141A4C">
      <w:pPr>
        <w:pStyle w:val="Title"/>
        <w:rPr>
          <w:sz w:val="52"/>
          <w:szCs w:val="52"/>
        </w:rPr>
      </w:pPr>
      <w:r w:rsidRPr="007E7E78">
        <w:rPr>
          <w:sz w:val="52"/>
          <w:szCs w:val="52"/>
        </w:rPr>
        <w:t>Mahafuz Ahmed</w:t>
      </w:r>
    </w:p>
    <w:p w14:paraId="1815F1E1" w14:textId="23499E8E" w:rsidR="00141A4C" w:rsidRDefault="00F14933" w:rsidP="00141A4C">
      <w:r>
        <w:t>Bengaluru</w:t>
      </w:r>
      <w:r w:rsidR="00AE073F">
        <w:t> </w:t>
      </w:r>
      <w:r w:rsidR="008252ED">
        <w:t>| +91-</w:t>
      </w:r>
      <w:r>
        <w:t>7975493956</w:t>
      </w:r>
      <w:r w:rsidR="008252ED">
        <w:t> </w:t>
      </w:r>
      <w:r w:rsidR="00653FDF">
        <w:t>|</w:t>
      </w:r>
      <w:r w:rsidR="00C424AC">
        <w:t xml:space="preserve"> </w:t>
      </w:r>
      <w:hyperlink r:id="rId8" w:history="1">
        <w:r w:rsidR="00DF7D24">
          <w:rPr>
            <w:rStyle w:val="Hyperlink"/>
          </w:rPr>
          <w:t>mahafuzaadeez5@gmail.com</w:t>
        </w:r>
      </w:hyperlink>
      <w:r w:rsidR="00DF7D24">
        <w:rPr>
          <w:rStyle w:val="Hyperlink"/>
        </w:rPr>
        <w:t xml:space="preserve"> </w:t>
      </w:r>
      <w:r w:rsidR="00DF7D24">
        <w:t xml:space="preserve"> </w:t>
      </w:r>
      <w:r w:rsidR="00D636BA">
        <w:t xml:space="preserve">| </w:t>
      </w:r>
      <w:hyperlink r:id="rId9" w:history="1">
        <w:r w:rsidR="00D636BA" w:rsidRPr="00D636BA">
          <w:rPr>
            <w:rStyle w:val="Hyperlink"/>
          </w:rPr>
          <w:t>Portfolio</w:t>
        </w:r>
      </w:hyperlink>
      <w:r w:rsidR="00D636BA">
        <w:t xml:space="preserve">  </w:t>
      </w:r>
      <w:r w:rsidR="00DF7D24">
        <w:t>|</w:t>
      </w:r>
      <w:r w:rsidR="003611B0">
        <w:t xml:space="preserve"> </w:t>
      </w:r>
      <w:hyperlink r:id="rId10" w:history="1">
        <w:r w:rsidR="00F46E22">
          <w:rPr>
            <w:rStyle w:val="Hyperlink"/>
          </w:rPr>
          <w:t>LinkedIn</w:t>
        </w:r>
      </w:hyperlink>
    </w:p>
    <w:p w14:paraId="4C52280E" w14:textId="5B6A790C" w:rsidR="00AE073F" w:rsidRPr="00EA31FE" w:rsidRDefault="00EA31FE" w:rsidP="00D05825">
      <w:pPr>
        <w:pStyle w:val="Heading1"/>
        <w:rPr>
          <w:sz w:val="24"/>
          <w:szCs w:val="24"/>
        </w:rPr>
      </w:pPr>
      <w:r w:rsidRPr="00EA31FE">
        <w:rPr>
          <w:sz w:val="24"/>
          <w:szCs w:val="24"/>
        </w:rPr>
        <w:t>PROFESSIONAL SUMMARY</w:t>
      </w:r>
    </w:p>
    <w:p w14:paraId="01058C9F" w14:textId="0AA29357" w:rsidR="00E62CF9" w:rsidRPr="00EA31FE" w:rsidRDefault="00E62CF9" w:rsidP="00EA31FE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EA31FE">
        <w:rPr>
          <w:rFonts w:asciiTheme="minorHAnsi" w:hAnsiTheme="minorHAnsi"/>
        </w:rPr>
        <w:t xml:space="preserve">Dedicated and skilled </w:t>
      </w:r>
      <w:r w:rsidR="00EF3DC2" w:rsidRPr="00EA31FE">
        <w:rPr>
          <w:rFonts w:asciiTheme="minorHAnsi" w:hAnsiTheme="minorHAnsi"/>
        </w:rPr>
        <w:t>S</w:t>
      </w:r>
      <w:r w:rsidRPr="00EA31FE">
        <w:rPr>
          <w:rFonts w:asciiTheme="minorHAnsi" w:hAnsiTheme="minorHAnsi"/>
        </w:rPr>
        <w:t xml:space="preserve">oftware </w:t>
      </w:r>
      <w:r w:rsidR="00EF3DC2" w:rsidRPr="00EA31FE">
        <w:rPr>
          <w:rFonts w:asciiTheme="minorHAnsi" w:hAnsiTheme="minorHAnsi"/>
        </w:rPr>
        <w:t>E</w:t>
      </w:r>
      <w:r w:rsidRPr="00EA31FE">
        <w:rPr>
          <w:rFonts w:asciiTheme="minorHAnsi" w:hAnsiTheme="minorHAnsi"/>
        </w:rPr>
        <w:t xml:space="preserve">ngineer with </w:t>
      </w:r>
      <w:r w:rsidR="00BE2816" w:rsidRPr="00EA31FE">
        <w:rPr>
          <w:rFonts w:asciiTheme="minorHAnsi" w:hAnsiTheme="minorHAnsi"/>
        </w:rPr>
        <w:t xml:space="preserve">nearly </w:t>
      </w:r>
      <w:r w:rsidR="00067061">
        <w:rPr>
          <w:rFonts w:asciiTheme="minorHAnsi" w:hAnsiTheme="minorHAnsi"/>
        </w:rPr>
        <w:t xml:space="preserve">1.6+ </w:t>
      </w:r>
      <w:r w:rsidRPr="00EA31FE">
        <w:rPr>
          <w:rFonts w:asciiTheme="minorHAnsi" w:hAnsiTheme="minorHAnsi"/>
        </w:rPr>
        <w:t>Years of</w:t>
      </w:r>
      <w:r w:rsidR="000B2129" w:rsidRPr="00EA31FE">
        <w:rPr>
          <w:rFonts w:asciiTheme="minorHAnsi" w:hAnsiTheme="minorHAnsi"/>
        </w:rPr>
        <w:t xml:space="preserve"> </w:t>
      </w:r>
      <w:r w:rsidRPr="00EA31FE">
        <w:rPr>
          <w:rFonts w:asciiTheme="minorHAnsi" w:hAnsiTheme="minorHAnsi"/>
        </w:rPr>
        <w:t>work experience in developing and deploying API and client</w:t>
      </w:r>
      <w:r w:rsidR="00BA6541" w:rsidRPr="00EA31FE">
        <w:rPr>
          <w:rFonts w:asciiTheme="minorHAnsi" w:hAnsiTheme="minorHAnsi"/>
        </w:rPr>
        <w:t xml:space="preserve"> - </w:t>
      </w:r>
      <w:r w:rsidRPr="00EA31FE">
        <w:rPr>
          <w:rFonts w:asciiTheme="minorHAnsi" w:hAnsiTheme="minorHAnsi"/>
        </w:rPr>
        <w:t>server</w:t>
      </w:r>
      <w:r w:rsidR="00BA6541" w:rsidRPr="00EA31FE">
        <w:rPr>
          <w:rFonts w:asciiTheme="minorHAnsi" w:hAnsiTheme="minorHAnsi"/>
        </w:rPr>
        <w:t xml:space="preserve"> </w:t>
      </w:r>
      <w:r w:rsidRPr="00EA31FE">
        <w:rPr>
          <w:rFonts w:asciiTheme="minorHAnsi" w:hAnsiTheme="minorHAnsi"/>
        </w:rPr>
        <w:t>based</w:t>
      </w:r>
      <w:r w:rsidR="005D5C89" w:rsidRPr="00EA31FE">
        <w:rPr>
          <w:rFonts w:asciiTheme="minorHAnsi" w:hAnsiTheme="minorHAnsi"/>
        </w:rPr>
        <w:t xml:space="preserve"> </w:t>
      </w:r>
      <w:r w:rsidRPr="00EA31FE">
        <w:rPr>
          <w:rFonts w:asciiTheme="minorHAnsi" w:hAnsiTheme="minorHAnsi"/>
        </w:rPr>
        <w:t xml:space="preserve">applications using C#, </w:t>
      </w:r>
      <w:r w:rsidR="00E94EFC" w:rsidRPr="00EA31FE">
        <w:rPr>
          <w:rFonts w:asciiTheme="minorHAnsi" w:hAnsiTheme="minorHAnsi"/>
        </w:rPr>
        <w:t>.</w:t>
      </w:r>
      <w:r w:rsidRPr="00EA31FE">
        <w:rPr>
          <w:rFonts w:asciiTheme="minorHAnsi" w:hAnsiTheme="minorHAnsi"/>
        </w:rPr>
        <w:t>NET Core</w:t>
      </w:r>
      <w:r w:rsidR="005D5C89" w:rsidRPr="00EA31FE">
        <w:rPr>
          <w:rFonts w:asciiTheme="minorHAnsi" w:hAnsiTheme="minorHAnsi"/>
        </w:rPr>
        <w:t>,</w:t>
      </w:r>
      <w:r w:rsidRPr="00EA31FE">
        <w:rPr>
          <w:rFonts w:asciiTheme="minorHAnsi" w:hAnsiTheme="minorHAnsi"/>
        </w:rPr>
        <w:t xml:space="preserve"> Web API, and SQL Server </w:t>
      </w:r>
    </w:p>
    <w:p w14:paraId="4CF06FAD" w14:textId="1CAEBA7D" w:rsidR="00E62CF9" w:rsidRPr="00EA31FE" w:rsidRDefault="00E62CF9" w:rsidP="00EA31FE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EA31FE">
        <w:rPr>
          <w:rFonts w:asciiTheme="minorHAnsi" w:hAnsiTheme="minorHAnsi"/>
        </w:rPr>
        <w:t>Solid understanding of software development best practices and agile methodologies.</w:t>
      </w:r>
    </w:p>
    <w:p w14:paraId="3EF9175E" w14:textId="77777777" w:rsidR="00E62CF9" w:rsidRPr="00EA31FE" w:rsidRDefault="00E62CF9" w:rsidP="00EA31FE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EA31FE">
        <w:rPr>
          <w:rFonts w:asciiTheme="minorHAnsi" w:hAnsiTheme="minorHAnsi"/>
        </w:rPr>
        <w:t>Proficient with IIS hosting and deployments</w:t>
      </w:r>
    </w:p>
    <w:p w14:paraId="75023614" w14:textId="77777777" w:rsidR="00E62CF9" w:rsidRPr="00EA31FE" w:rsidRDefault="00E62CF9" w:rsidP="00EA31FE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EA31FE">
        <w:rPr>
          <w:rFonts w:asciiTheme="minorHAnsi" w:hAnsiTheme="minorHAnsi"/>
        </w:rPr>
        <w:t>Knowledge and hands on experience in front end libraries like React</w:t>
      </w:r>
    </w:p>
    <w:p w14:paraId="7C2CD1E9" w14:textId="01D0CC27" w:rsidR="00E62CF9" w:rsidRPr="00EA31FE" w:rsidRDefault="00E62CF9" w:rsidP="00EA31FE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EA31FE">
        <w:rPr>
          <w:rFonts w:asciiTheme="minorHAnsi" w:hAnsiTheme="minorHAnsi"/>
        </w:rPr>
        <w:t>Client interaction and Team co-ordination, Good interpersonal, communication and grasping skill.</w:t>
      </w:r>
    </w:p>
    <w:p w14:paraId="42349C8E" w14:textId="0C86CF76" w:rsidR="00BA6541" w:rsidRPr="00EA31FE" w:rsidRDefault="00BA6541" w:rsidP="00DA49AB">
      <w:pPr>
        <w:rPr>
          <w:rFonts w:ascii="Calibri Light" w:hAnsi="Calibri Light" w:cs="Calibri Light"/>
          <w:b/>
          <w:i/>
          <w:iCs/>
        </w:rPr>
      </w:pPr>
      <w:r w:rsidRPr="00EA31FE">
        <w:rPr>
          <w:rFonts w:ascii="Calibri Light" w:hAnsi="Calibri Light" w:cs="Calibri Light"/>
          <w:i/>
          <w:iCs/>
        </w:rPr>
        <w:t>[Post my graduation, I initially contributed to the non-IT sector, prioritizing family support during the challenges of the COVID-19 era. Once circumstances stabilized, I proactively upskilled myself and successfully transitioned into the IT field, demonstrating resilience and adaptability in my career journey.]</w:t>
      </w:r>
    </w:p>
    <w:p w14:paraId="7B3C09DF" w14:textId="324298E4" w:rsidR="00241791" w:rsidRPr="007E7E78" w:rsidRDefault="007E7E78" w:rsidP="003A3C70">
      <w:pPr>
        <w:pStyle w:val="Heading1"/>
        <w:tabs>
          <w:tab w:val="left" w:pos="8850"/>
        </w:tabs>
        <w:rPr>
          <w:sz w:val="24"/>
          <w:szCs w:val="24"/>
        </w:rPr>
      </w:pPr>
      <w:r w:rsidRPr="007E7E78">
        <w:rPr>
          <w:sz w:val="24"/>
          <w:szCs w:val="24"/>
        </w:rPr>
        <w:t>EXPERIENCE</w:t>
      </w:r>
      <w:r w:rsidR="003A3C70" w:rsidRPr="007E7E78">
        <w:rPr>
          <w:sz w:val="24"/>
          <w:szCs w:val="24"/>
        </w:rPr>
        <w:tab/>
      </w:r>
    </w:p>
    <w:p w14:paraId="4953A653" w14:textId="6C131A72" w:rsidR="00915144" w:rsidRPr="00EA31FE" w:rsidRDefault="004D6D46" w:rsidP="00915144">
      <w:pPr>
        <w:pStyle w:val="Heading2"/>
        <w:rPr>
          <w:sz w:val="22"/>
          <w:szCs w:val="22"/>
        </w:rPr>
      </w:pPr>
      <w:r w:rsidRPr="00EA31FE">
        <w:rPr>
          <w:sz w:val="22"/>
          <w:szCs w:val="22"/>
        </w:rPr>
        <w:t xml:space="preserve">SOFTWARE </w:t>
      </w:r>
      <w:r w:rsidR="00812E6F" w:rsidRPr="00EA31FE">
        <w:rPr>
          <w:sz w:val="22"/>
          <w:szCs w:val="22"/>
        </w:rPr>
        <w:t>ENGINEER |</w:t>
      </w:r>
      <w:r w:rsidRPr="00EA31FE">
        <w:rPr>
          <w:sz w:val="22"/>
          <w:szCs w:val="22"/>
        </w:rPr>
        <w:t> </w:t>
      </w:r>
      <w:r w:rsidR="003A3C70" w:rsidRPr="00EA31FE">
        <w:rPr>
          <w:sz w:val="22"/>
          <w:szCs w:val="22"/>
        </w:rPr>
        <w:t xml:space="preserve">Paynearby Technologies </w:t>
      </w:r>
      <w:r w:rsidRPr="00EA31FE">
        <w:rPr>
          <w:sz w:val="22"/>
          <w:szCs w:val="22"/>
        </w:rPr>
        <w:t>|</w:t>
      </w:r>
      <w:r w:rsidR="008252ED" w:rsidRPr="00EA31FE">
        <w:rPr>
          <w:sz w:val="22"/>
          <w:szCs w:val="22"/>
        </w:rPr>
        <w:t xml:space="preserve"> 20</w:t>
      </w:r>
      <w:r w:rsidR="003A3C70" w:rsidRPr="00EA31FE">
        <w:rPr>
          <w:sz w:val="22"/>
          <w:szCs w:val="22"/>
        </w:rPr>
        <w:t>22</w:t>
      </w:r>
      <w:r w:rsidR="008252ED" w:rsidRPr="00EA31FE">
        <w:rPr>
          <w:sz w:val="22"/>
          <w:szCs w:val="22"/>
        </w:rPr>
        <w:t xml:space="preserve"> </w:t>
      </w:r>
      <w:r w:rsidR="009C1F8E" w:rsidRPr="00EA31FE">
        <w:rPr>
          <w:sz w:val="22"/>
          <w:szCs w:val="22"/>
        </w:rPr>
        <w:t>–</w:t>
      </w:r>
      <w:r w:rsidR="008252ED" w:rsidRPr="00EA31FE">
        <w:rPr>
          <w:sz w:val="22"/>
          <w:szCs w:val="22"/>
        </w:rPr>
        <w:t xml:space="preserve"> </w:t>
      </w:r>
      <w:r w:rsidR="00323AB7" w:rsidRPr="00EA31FE">
        <w:rPr>
          <w:sz w:val="22"/>
          <w:szCs w:val="22"/>
        </w:rPr>
        <w:t>Present</w:t>
      </w:r>
    </w:p>
    <w:p w14:paraId="52BD2E61" w14:textId="0D909682" w:rsidR="005165DD" w:rsidRDefault="004D6D46" w:rsidP="00DF7D24">
      <w:pPr>
        <w:pStyle w:val="ListBullet"/>
        <w:numPr>
          <w:ilvl w:val="0"/>
          <w:numId w:val="0"/>
        </w:numPr>
      </w:pPr>
      <w:r>
        <w:t xml:space="preserve">Worked on </w:t>
      </w:r>
      <w:r w:rsidR="00D05825">
        <w:t>web</w:t>
      </w:r>
      <w:r w:rsidR="00323AB7">
        <w:t xml:space="preserve"> </w:t>
      </w:r>
      <w:r w:rsidR="00812E6F">
        <w:t>application development</w:t>
      </w:r>
      <w:r w:rsidR="00915144">
        <w:t xml:space="preserve"> using</w:t>
      </w:r>
      <w:r w:rsidR="00323AB7">
        <w:t xml:space="preserve"> technologies like </w:t>
      </w:r>
      <w:r w:rsidR="003A3C70">
        <w:t>.Net Core Web API</w:t>
      </w:r>
      <w:r w:rsidR="00323AB7">
        <w:t xml:space="preserve">, </w:t>
      </w:r>
      <w:r w:rsidR="003A3C70">
        <w:t>MVC</w:t>
      </w:r>
      <w:r w:rsidR="009C1F8E">
        <w:t>,</w:t>
      </w:r>
      <w:r w:rsidR="003A3C70">
        <w:t xml:space="preserve"> and SQL Server</w:t>
      </w:r>
      <w:r w:rsidR="00025C31">
        <w:t xml:space="preserve"> </w:t>
      </w:r>
      <w:r w:rsidR="003A3C70">
        <w:t>for database management</w:t>
      </w:r>
    </w:p>
    <w:p w14:paraId="0E828973" w14:textId="713E7F2E" w:rsidR="00CB4BD1" w:rsidRPr="00EA31FE" w:rsidRDefault="00CB4BD1" w:rsidP="00CB4BD1">
      <w:pPr>
        <w:pStyle w:val="Heading2"/>
        <w:rPr>
          <w:sz w:val="22"/>
          <w:szCs w:val="22"/>
        </w:rPr>
      </w:pPr>
      <w:r w:rsidRPr="00EA31FE">
        <w:rPr>
          <w:sz w:val="22"/>
          <w:szCs w:val="22"/>
        </w:rPr>
        <w:t>Field Executive | </w:t>
      </w:r>
      <w:r w:rsidR="00EA31FE" w:rsidRPr="00EA31FE">
        <w:rPr>
          <w:sz w:val="22"/>
          <w:szCs w:val="22"/>
        </w:rPr>
        <w:t>Prestige</w:t>
      </w:r>
      <w:r w:rsidRPr="00EA31FE">
        <w:rPr>
          <w:sz w:val="22"/>
          <w:szCs w:val="22"/>
        </w:rPr>
        <w:t xml:space="preserve"> Technologies | 2019 – 2021</w:t>
      </w:r>
    </w:p>
    <w:p w14:paraId="76685F11" w14:textId="560BA9C9" w:rsidR="00BE2816" w:rsidRPr="00CB4BD1" w:rsidRDefault="00BE2816" w:rsidP="00BE2816">
      <w:r>
        <w:t xml:space="preserve">Worked as a field executive, conducting regular field visits to designated locations and interacting with clients and promoting products and services offered by the company, </w:t>
      </w:r>
      <w:r>
        <w:rPr>
          <w:rFonts w:ascii="Segoe UI" w:hAnsi="Segoe UI" w:cs="Segoe UI"/>
          <w:color w:val="374151"/>
        </w:rPr>
        <w:t>reporting any challenges or issues encountered during field visits</w:t>
      </w:r>
      <w:r w:rsidR="00121249">
        <w:rPr>
          <w:rFonts w:ascii="Segoe UI" w:hAnsi="Segoe UI" w:cs="Segoe UI"/>
          <w:color w:val="374151"/>
        </w:rPr>
        <w:t xml:space="preserve">, </w:t>
      </w:r>
      <w:r w:rsidR="00121249">
        <w:t>e</w:t>
      </w:r>
      <w:r>
        <w:t>tc</w:t>
      </w:r>
      <w:r w:rsidR="00121249">
        <w:t>.</w:t>
      </w:r>
    </w:p>
    <w:p w14:paraId="615FC95C" w14:textId="72624D4A" w:rsidR="006270A9" w:rsidRPr="007E7E78" w:rsidRDefault="007E7E78">
      <w:pPr>
        <w:pStyle w:val="Heading1"/>
        <w:rPr>
          <w:sz w:val="24"/>
          <w:szCs w:val="24"/>
        </w:rPr>
      </w:pPr>
      <w:r w:rsidRPr="007E7E78">
        <w:rPr>
          <w:sz w:val="24"/>
          <w:szCs w:val="24"/>
        </w:rPr>
        <w:t>EDUCATION</w:t>
      </w:r>
    </w:p>
    <w:p w14:paraId="38D425CF" w14:textId="76F3EB7C" w:rsidR="00653FDF" w:rsidRPr="00EA31FE" w:rsidRDefault="00323AB7" w:rsidP="00EF3DC2">
      <w:pPr>
        <w:pStyle w:val="Heading2"/>
        <w:rPr>
          <w:sz w:val="22"/>
          <w:szCs w:val="22"/>
        </w:rPr>
      </w:pPr>
      <w:r w:rsidRPr="00EA31FE">
        <w:rPr>
          <w:sz w:val="22"/>
          <w:szCs w:val="22"/>
        </w:rPr>
        <w:t xml:space="preserve">BACHELOR of Computer Application </w:t>
      </w:r>
      <w:r w:rsidR="009D5933" w:rsidRPr="00EA31FE">
        <w:rPr>
          <w:sz w:val="22"/>
          <w:szCs w:val="22"/>
        </w:rPr>
        <w:t>| </w:t>
      </w:r>
      <w:r w:rsidRPr="00EA31FE">
        <w:rPr>
          <w:sz w:val="22"/>
          <w:szCs w:val="22"/>
        </w:rPr>
        <w:t>Bangalore University</w:t>
      </w:r>
      <w:r w:rsidR="005D1BD2" w:rsidRPr="00EA31FE">
        <w:rPr>
          <w:sz w:val="22"/>
          <w:szCs w:val="22"/>
        </w:rPr>
        <w:t xml:space="preserve"> | 20</w:t>
      </w:r>
      <w:r w:rsidRPr="00EA31FE">
        <w:rPr>
          <w:sz w:val="22"/>
          <w:szCs w:val="22"/>
        </w:rPr>
        <w:t>18</w:t>
      </w:r>
    </w:p>
    <w:p w14:paraId="329A48E6" w14:textId="7B9942DC" w:rsidR="00323AB7" w:rsidRPr="00EA31FE" w:rsidRDefault="007E7E78" w:rsidP="00323AB7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SKILLS</w:t>
      </w:r>
    </w:p>
    <w:tbl>
      <w:tblPr>
        <w:tblStyle w:val="GridTable1Light-Accent21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270"/>
        <w:gridCol w:w="7830"/>
      </w:tblGrid>
      <w:tr w:rsidR="00323AB7" w14:paraId="3B3FFE76" w14:textId="77777777" w:rsidTr="00BE2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bottom w:val="none" w:sz="0" w:space="0" w:color="auto"/>
            </w:tcBorders>
            <w:shd w:val="clear" w:color="auto" w:fill="auto"/>
            <w:hideMark/>
          </w:tcPr>
          <w:p w14:paraId="63EB6623" w14:textId="77777777" w:rsidR="00323AB7" w:rsidRPr="00352AE4" w:rsidRDefault="00323AB7" w:rsidP="00BF70ED">
            <w:pPr>
              <w:snapToGrid w:val="0"/>
              <w:rPr>
                <w:rFonts w:asciiTheme="majorHAnsi" w:hAnsiTheme="majorHAnsi"/>
              </w:rPr>
            </w:pPr>
            <w:r w:rsidRPr="007B1729">
              <w:rPr>
                <w:rFonts w:asciiTheme="majorHAnsi" w:hAnsiTheme="majorHAnsi"/>
              </w:rPr>
              <w:t>Languages</w:t>
            </w:r>
          </w:p>
        </w:tc>
        <w:tc>
          <w:tcPr>
            <w:tcW w:w="270" w:type="dxa"/>
            <w:tcBorders>
              <w:bottom w:val="none" w:sz="0" w:space="0" w:color="auto"/>
            </w:tcBorders>
            <w:hideMark/>
          </w:tcPr>
          <w:p w14:paraId="58BA2A99" w14:textId="77777777" w:rsidR="00323AB7" w:rsidRPr="007B1729" w:rsidRDefault="00323AB7" w:rsidP="00BF70ED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1729">
              <w:t>:</w:t>
            </w:r>
          </w:p>
        </w:tc>
        <w:tc>
          <w:tcPr>
            <w:tcW w:w="7830" w:type="dxa"/>
            <w:tcBorders>
              <w:bottom w:val="none" w:sz="0" w:space="0" w:color="auto"/>
            </w:tcBorders>
            <w:hideMark/>
          </w:tcPr>
          <w:p w14:paraId="79012045" w14:textId="4D5C60D2" w:rsidR="00323AB7" w:rsidRPr="00352AE4" w:rsidRDefault="003A3C70" w:rsidP="00BF70ED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C#</w:t>
            </w:r>
            <w:r w:rsidR="00F14933">
              <w:rPr>
                <w:b w:val="0"/>
              </w:rPr>
              <w:t xml:space="preserve">, </w:t>
            </w:r>
            <w:r w:rsidR="00323AB7" w:rsidRPr="00352AE4">
              <w:rPr>
                <w:b w:val="0"/>
              </w:rPr>
              <w:t>HTML</w:t>
            </w:r>
            <w:r w:rsidR="00323AB7">
              <w:rPr>
                <w:b w:val="0"/>
              </w:rPr>
              <w:t>, CSS</w:t>
            </w:r>
            <w:r w:rsidR="00F14933">
              <w:rPr>
                <w:b w:val="0"/>
              </w:rPr>
              <w:t>, JavaScript</w:t>
            </w:r>
          </w:p>
        </w:tc>
      </w:tr>
      <w:tr w:rsidR="00323AB7" w14:paraId="3EC704A8" w14:textId="77777777" w:rsidTr="00BE2816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2111D766" w14:textId="77777777" w:rsidR="00323AB7" w:rsidRPr="00352AE4" w:rsidRDefault="00323AB7" w:rsidP="00BF70ED">
            <w:pPr>
              <w:snapToGrid w:val="0"/>
              <w:rPr>
                <w:rFonts w:asciiTheme="majorHAnsi" w:hAnsiTheme="majorHAnsi"/>
              </w:rPr>
            </w:pPr>
            <w:r w:rsidRPr="007B1729">
              <w:rPr>
                <w:rFonts w:asciiTheme="majorHAnsi" w:hAnsiTheme="majorHAnsi"/>
              </w:rPr>
              <w:t>Databases</w:t>
            </w:r>
          </w:p>
        </w:tc>
        <w:tc>
          <w:tcPr>
            <w:tcW w:w="270" w:type="dxa"/>
            <w:hideMark/>
          </w:tcPr>
          <w:p w14:paraId="4481386D" w14:textId="252AC738" w:rsidR="00323AB7" w:rsidRPr="008C33A2" w:rsidRDefault="008C33A2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830" w:type="dxa"/>
            <w:hideMark/>
          </w:tcPr>
          <w:p w14:paraId="2C5E754E" w14:textId="4E818086" w:rsidR="00323AB7" w:rsidRPr="007B1729" w:rsidRDefault="00323AB7" w:rsidP="00F149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404040" w:themeColor="text1" w:themeTint="BF"/>
                <w:sz w:val="22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color w:val="404040" w:themeColor="text1" w:themeTint="BF"/>
                <w:sz w:val="22"/>
                <w:szCs w:val="22"/>
                <w:lang w:eastAsia="ja-JP"/>
              </w:rPr>
              <w:t>MSSQL</w:t>
            </w:r>
            <w:r w:rsidR="008C33A2">
              <w:rPr>
                <w:rFonts w:asciiTheme="minorHAnsi" w:eastAsiaTheme="minorEastAsia" w:hAnsiTheme="minorHAnsi" w:cstheme="minorBidi"/>
                <w:color w:val="404040" w:themeColor="text1" w:themeTint="BF"/>
                <w:sz w:val="22"/>
                <w:szCs w:val="22"/>
                <w:lang w:eastAsia="ja-JP"/>
              </w:rPr>
              <w:t>, MYSQL</w:t>
            </w:r>
          </w:p>
        </w:tc>
      </w:tr>
      <w:tr w:rsidR="00323AB7" w14:paraId="69D01813" w14:textId="77777777" w:rsidTr="00BE2816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740A7A45" w14:textId="572B82E9" w:rsidR="00323AB7" w:rsidRPr="00352AE4" w:rsidRDefault="00323AB7" w:rsidP="00BF70ED">
            <w:pPr>
              <w:snapToGrid w:val="0"/>
              <w:rPr>
                <w:rFonts w:asciiTheme="majorHAnsi" w:hAnsiTheme="majorHAnsi"/>
              </w:rPr>
            </w:pPr>
            <w:r w:rsidRPr="007B1729">
              <w:rPr>
                <w:rFonts w:asciiTheme="majorHAnsi" w:hAnsiTheme="majorHAnsi"/>
              </w:rPr>
              <w:t>Technologies</w:t>
            </w:r>
            <w:r w:rsidR="00F14933">
              <w:rPr>
                <w:rFonts w:asciiTheme="majorHAnsi" w:hAnsiTheme="majorHAnsi"/>
              </w:rPr>
              <w:t xml:space="preserve"> / Framework</w:t>
            </w:r>
          </w:p>
        </w:tc>
        <w:tc>
          <w:tcPr>
            <w:tcW w:w="270" w:type="dxa"/>
            <w:hideMark/>
          </w:tcPr>
          <w:p w14:paraId="51018FB8" w14:textId="77777777" w:rsidR="00323AB7" w:rsidRPr="008C33A2" w:rsidRDefault="00323AB7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830" w:type="dxa"/>
            <w:hideMark/>
          </w:tcPr>
          <w:p w14:paraId="43F359FD" w14:textId="1B887542" w:rsidR="00323AB7" w:rsidRPr="007B1729" w:rsidRDefault="00FC538B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 Dot Net</w:t>
            </w:r>
            <w:r w:rsidR="00BA6541">
              <w:t xml:space="preserve"> -</w:t>
            </w:r>
            <w:r>
              <w:t xml:space="preserve"> [</w:t>
            </w:r>
            <w:r w:rsidR="00025C31">
              <w:t>.Net</w:t>
            </w:r>
            <w:r w:rsidR="00F14933">
              <w:t xml:space="preserve"> Core</w:t>
            </w:r>
            <w:r w:rsidR="00BA6541">
              <w:t xml:space="preserve"> Web API</w:t>
            </w:r>
            <w:r w:rsidR="00F14933">
              <w:t xml:space="preserve">, MVC, </w:t>
            </w:r>
            <w:r w:rsidR="009C1F8E">
              <w:t>ADO.Net</w:t>
            </w:r>
            <w:r>
              <w:t>],</w:t>
            </w:r>
            <w:r w:rsidR="009C1F8E">
              <w:t xml:space="preserve"> </w:t>
            </w:r>
            <w:r w:rsidR="00F14933">
              <w:t>React JS</w:t>
            </w:r>
          </w:p>
        </w:tc>
      </w:tr>
      <w:tr w:rsidR="00323AB7" w14:paraId="79863120" w14:textId="77777777" w:rsidTr="00BE2816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F387095" w14:textId="1DC2A20B" w:rsidR="00323AB7" w:rsidRPr="007B1729" w:rsidRDefault="00F14933" w:rsidP="00BF70E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Tools</w:t>
            </w:r>
          </w:p>
        </w:tc>
        <w:tc>
          <w:tcPr>
            <w:tcW w:w="270" w:type="dxa"/>
          </w:tcPr>
          <w:p w14:paraId="6344029B" w14:textId="77777777" w:rsidR="00323AB7" w:rsidRPr="008C33A2" w:rsidRDefault="00323AB7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830" w:type="dxa"/>
          </w:tcPr>
          <w:p w14:paraId="4324E586" w14:textId="07E71BCE" w:rsidR="00323AB7" w:rsidRDefault="00F14933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Git, Visual Studio</w:t>
            </w:r>
            <w:r w:rsidR="00210D23">
              <w:t xml:space="preserve"> Code</w:t>
            </w:r>
            <w:r>
              <w:t>, Source Tree, Postman</w:t>
            </w:r>
          </w:p>
        </w:tc>
      </w:tr>
      <w:tr w:rsidR="005D5C89" w14:paraId="46DB00B6" w14:textId="77777777" w:rsidTr="00EA31FE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C3A56C4" w14:textId="17CCF979" w:rsidR="005D5C89" w:rsidRDefault="005D5C89" w:rsidP="00BF70E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Others</w:t>
            </w:r>
          </w:p>
        </w:tc>
        <w:tc>
          <w:tcPr>
            <w:tcW w:w="270" w:type="dxa"/>
          </w:tcPr>
          <w:p w14:paraId="051F5554" w14:textId="2D8B4EDB" w:rsidR="005D5C89" w:rsidRPr="008C33A2" w:rsidRDefault="005D5C89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830" w:type="dxa"/>
          </w:tcPr>
          <w:p w14:paraId="1E192CDE" w14:textId="5D7263F9" w:rsidR="005D5C89" w:rsidRDefault="005D5C89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RESTful APIs, CI/CD, Unit Testing</w:t>
            </w:r>
          </w:p>
        </w:tc>
      </w:tr>
    </w:tbl>
    <w:p w14:paraId="52F7D2D3" w14:textId="50C11542" w:rsidR="00323AB7" w:rsidRPr="00EA31FE" w:rsidRDefault="007E7E78" w:rsidP="00323AB7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PROJECTS</w:t>
      </w:r>
    </w:p>
    <w:tbl>
      <w:tblPr>
        <w:tblStyle w:val="GridTable1Light-Accent21"/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8"/>
        <w:gridCol w:w="270"/>
        <w:gridCol w:w="7772"/>
      </w:tblGrid>
      <w:tr w:rsidR="00323AB7" w14:paraId="4B900B90" w14:textId="77777777" w:rsidTr="00BE2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bottom w:val="none" w:sz="0" w:space="0" w:color="auto"/>
            </w:tcBorders>
            <w:hideMark/>
          </w:tcPr>
          <w:p w14:paraId="085FD587" w14:textId="77777777" w:rsidR="00323AB7" w:rsidRPr="007B1729" w:rsidRDefault="00323AB7" w:rsidP="00BF70E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Project #1</w:t>
            </w:r>
          </w:p>
        </w:tc>
        <w:tc>
          <w:tcPr>
            <w:tcW w:w="270" w:type="dxa"/>
            <w:tcBorders>
              <w:bottom w:val="none" w:sz="0" w:space="0" w:color="auto"/>
            </w:tcBorders>
            <w:hideMark/>
          </w:tcPr>
          <w:p w14:paraId="5F8F4C98" w14:textId="77777777" w:rsidR="00323AB7" w:rsidRPr="007B1729" w:rsidRDefault="00323AB7" w:rsidP="00BF70ED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1729">
              <w:t>:</w:t>
            </w:r>
          </w:p>
        </w:tc>
        <w:tc>
          <w:tcPr>
            <w:tcW w:w="7772" w:type="dxa"/>
            <w:tcBorders>
              <w:bottom w:val="none" w:sz="0" w:space="0" w:color="auto"/>
            </w:tcBorders>
            <w:hideMark/>
          </w:tcPr>
          <w:p w14:paraId="177A5809" w14:textId="53E8FCC5" w:rsidR="00323AB7" w:rsidRPr="00ED72CF" w:rsidRDefault="00F14933" w:rsidP="00BF70ED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IRCTC Train Ticket Booking Integration</w:t>
            </w:r>
            <w:r w:rsidR="005165DD">
              <w:t xml:space="preserve"> – [PayNearby]</w:t>
            </w:r>
          </w:p>
        </w:tc>
      </w:tr>
      <w:tr w:rsidR="00323AB7" w14:paraId="7D5D9648" w14:textId="77777777" w:rsidTr="00BE2816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hideMark/>
          </w:tcPr>
          <w:p w14:paraId="7018794A" w14:textId="77777777" w:rsidR="00323AB7" w:rsidRPr="007B1729" w:rsidRDefault="00323AB7" w:rsidP="00BF70E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Technologies</w:t>
            </w:r>
          </w:p>
        </w:tc>
        <w:tc>
          <w:tcPr>
            <w:tcW w:w="270" w:type="dxa"/>
            <w:hideMark/>
          </w:tcPr>
          <w:p w14:paraId="75F1EDE3" w14:textId="77777777" w:rsidR="00323AB7" w:rsidRPr="008C33A2" w:rsidRDefault="00323AB7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772" w:type="dxa"/>
            <w:hideMark/>
          </w:tcPr>
          <w:p w14:paraId="5D400DC8" w14:textId="6347ABE9" w:rsidR="00323AB7" w:rsidRPr="007B1729" w:rsidRDefault="00F14933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.Net Core</w:t>
            </w:r>
            <w:r w:rsidR="004F1D99">
              <w:t xml:space="preserve"> Web API</w:t>
            </w:r>
            <w:r>
              <w:t xml:space="preserve">, MVC, </w:t>
            </w:r>
            <w:r w:rsidR="009C1F8E">
              <w:t xml:space="preserve">ADO.Net, </w:t>
            </w:r>
            <w:r w:rsidR="004F1D99">
              <w:t xml:space="preserve">Worker Service, </w:t>
            </w:r>
            <w:r>
              <w:t>MSSQL</w:t>
            </w:r>
          </w:p>
        </w:tc>
      </w:tr>
      <w:tr w:rsidR="00E86EEF" w14:paraId="316D0F1F" w14:textId="77777777" w:rsidTr="005165DD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77CFC3F1" w14:textId="65AF22DF" w:rsidR="00E86EEF" w:rsidRDefault="00E86EEF" w:rsidP="00BF70E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Description</w:t>
            </w:r>
          </w:p>
        </w:tc>
        <w:tc>
          <w:tcPr>
            <w:tcW w:w="270" w:type="dxa"/>
          </w:tcPr>
          <w:p w14:paraId="789CEA09" w14:textId="0AD9B209" w:rsidR="00E86EEF" w:rsidRPr="008C33A2" w:rsidRDefault="00E86EEF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772" w:type="dxa"/>
          </w:tcPr>
          <w:p w14:paraId="36CB5448" w14:textId="7827DA6E" w:rsidR="00E86EEF" w:rsidRDefault="009C703B" w:rsidP="00DF7D24">
            <w:pPr>
              <w:pStyle w:val="ListBullet"/>
              <w:numPr>
                <w:ilvl w:val="0"/>
                <w:numId w:val="0"/>
              </w:numPr>
              <w:ind w:left="216" w:hanging="2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03B">
              <w:t>Facilitated train ticket bookings directly within the application through seamless integration with the Vendor API</w:t>
            </w:r>
          </w:p>
        </w:tc>
      </w:tr>
      <w:tr w:rsidR="00323AB7" w14:paraId="3E274A5D" w14:textId="77777777" w:rsidTr="007E7E78">
        <w:trPr>
          <w:trHeight w:val="5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0A5B4630" w14:textId="77777777" w:rsidR="00323AB7" w:rsidRDefault="00323AB7" w:rsidP="00BF70E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Responsibilities</w:t>
            </w:r>
          </w:p>
        </w:tc>
        <w:tc>
          <w:tcPr>
            <w:tcW w:w="270" w:type="dxa"/>
          </w:tcPr>
          <w:p w14:paraId="6AA066FE" w14:textId="77777777" w:rsidR="00323AB7" w:rsidRPr="008C33A2" w:rsidRDefault="00323AB7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772" w:type="dxa"/>
          </w:tcPr>
          <w:p w14:paraId="1CD1A22F" w14:textId="0285D9C5" w:rsidR="00E86EEF" w:rsidRDefault="00E86EEF">
            <w:pPr>
              <w:pStyle w:val="ListBulle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Developed RESTful APIs using ASP.NET Core Web API to facilitate communication between various modules of the application, ensuring secure data transfer and real-time updates.</w:t>
            </w:r>
          </w:p>
          <w:p w14:paraId="3147A451" w14:textId="77777777" w:rsidR="00E86EEF" w:rsidRDefault="00E86EEF">
            <w:pPr>
              <w:pStyle w:val="ListBulle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Utilized MSSQL for database management, enabling efficient data retrieval and storage of Train details, passenger information, and bookings.</w:t>
            </w:r>
          </w:p>
          <w:p w14:paraId="0101B323" w14:textId="23A3414A" w:rsidR="00E86EEF" w:rsidRDefault="00E86EEF">
            <w:pPr>
              <w:pStyle w:val="ListBulle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Integrated Vendor API and services for fetching train schedules, pricing information, real-time availability.</w:t>
            </w:r>
          </w:p>
          <w:p w14:paraId="3CA92921" w14:textId="409BB2ED" w:rsidR="00E86EEF" w:rsidRDefault="00E86EEF">
            <w:pPr>
              <w:pStyle w:val="ListBulle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EEF">
              <w:t>Implemented ticket modification and cancellation features, allowing customers to make changes to their bookings as needed</w:t>
            </w:r>
            <w:r>
              <w:t xml:space="preserve">. </w:t>
            </w:r>
          </w:p>
          <w:p w14:paraId="302C0311" w14:textId="62A2148E" w:rsidR="00E86EEF" w:rsidRDefault="00E86EEF">
            <w:pPr>
              <w:pStyle w:val="ListBulle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 Worker Services for time scheduled long run background tasks</w:t>
            </w:r>
            <w:r w:rsidR="00EC5F76">
              <w:t>.</w:t>
            </w:r>
          </w:p>
          <w:p w14:paraId="160D5D6B" w14:textId="775CC2C6" w:rsidR="00E86EEF" w:rsidRDefault="00E86EEF">
            <w:pPr>
              <w:pStyle w:val="ListBulle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Collaborated closely with cross-functional teams, including front-end developers, designers, and QA engineers, to ensure a high-quality, end-to-end solution.</w:t>
            </w:r>
          </w:p>
          <w:p w14:paraId="19C58E31" w14:textId="77777777" w:rsidR="00E86EEF" w:rsidRDefault="00E86EEF">
            <w:pPr>
              <w:pStyle w:val="ListBulle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Validating transactions to ledger, resolving data sanity issues to ensure accurate financial reporting for all train‑related transactions on daily basis.</w:t>
            </w:r>
          </w:p>
          <w:p w14:paraId="4AECA9BE" w14:textId="77777777" w:rsidR="00E86EEF" w:rsidRDefault="00E86EEF">
            <w:pPr>
              <w:pStyle w:val="ListBulle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 logs using logger methodology to monitor the application performance.</w:t>
            </w:r>
          </w:p>
          <w:p w14:paraId="60C69AA3" w14:textId="7438C3D9" w:rsidR="00323AB7" w:rsidRPr="007B1729" w:rsidRDefault="00E86EEF">
            <w:pPr>
              <w:pStyle w:val="ListBullet"/>
              <w:numPr>
                <w:ilvl w:val="0"/>
                <w:numId w:val="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 Swagger for API documentation</w:t>
            </w:r>
          </w:p>
        </w:tc>
      </w:tr>
    </w:tbl>
    <w:p w14:paraId="54F1DFAF" w14:textId="77777777" w:rsidR="001A411E" w:rsidRDefault="001A411E" w:rsidP="00323AB7">
      <w:pPr>
        <w:pStyle w:val="Heading1"/>
      </w:pPr>
    </w:p>
    <w:tbl>
      <w:tblPr>
        <w:tblStyle w:val="GridTable1Light-Accent21"/>
        <w:tblW w:w="9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3"/>
        <w:gridCol w:w="267"/>
        <w:gridCol w:w="7783"/>
      </w:tblGrid>
      <w:tr w:rsidR="001A411E" w:rsidRPr="00ED72CF" w14:paraId="7994D133" w14:textId="77777777" w:rsidTr="00EA3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tcBorders>
              <w:bottom w:val="single" w:sz="4" w:space="0" w:color="auto"/>
            </w:tcBorders>
            <w:hideMark/>
          </w:tcPr>
          <w:p w14:paraId="27B9F895" w14:textId="68022A08" w:rsidR="001A411E" w:rsidRPr="007B1729" w:rsidRDefault="001A411E" w:rsidP="002D5EA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Project #2</w:t>
            </w:r>
          </w:p>
        </w:tc>
        <w:tc>
          <w:tcPr>
            <w:tcW w:w="267" w:type="dxa"/>
            <w:tcBorders>
              <w:bottom w:val="single" w:sz="4" w:space="0" w:color="auto"/>
            </w:tcBorders>
            <w:hideMark/>
          </w:tcPr>
          <w:p w14:paraId="24822766" w14:textId="77777777" w:rsidR="001A411E" w:rsidRPr="007B1729" w:rsidRDefault="001A411E" w:rsidP="002D5EAD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1729">
              <w:t>:</w:t>
            </w:r>
          </w:p>
        </w:tc>
        <w:tc>
          <w:tcPr>
            <w:tcW w:w="7783" w:type="dxa"/>
            <w:tcBorders>
              <w:bottom w:val="single" w:sz="4" w:space="0" w:color="auto"/>
            </w:tcBorders>
            <w:hideMark/>
          </w:tcPr>
          <w:p w14:paraId="302E4188" w14:textId="5D53A41F" w:rsidR="001A411E" w:rsidRPr="00ED72CF" w:rsidRDefault="00E86EEF" w:rsidP="002D5EAD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CRM Web Application</w:t>
            </w:r>
            <w:r w:rsidR="005165DD">
              <w:t xml:space="preserve"> – [PayNearby]</w:t>
            </w:r>
          </w:p>
        </w:tc>
      </w:tr>
      <w:tr w:rsidR="001A411E" w:rsidRPr="007B1729" w14:paraId="662B1E72" w14:textId="77777777" w:rsidTr="00EA31FE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hideMark/>
          </w:tcPr>
          <w:p w14:paraId="5D2A86B7" w14:textId="77777777" w:rsidR="001A411E" w:rsidRPr="007B1729" w:rsidRDefault="001A411E" w:rsidP="002D5EA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Technologies</w:t>
            </w:r>
          </w:p>
        </w:tc>
        <w:tc>
          <w:tcPr>
            <w:tcW w:w="267" w:type="dxa"/>
            <w:hideMark/>
          </w:tcPr>
          <w:p w14:paraId="437EF79E" w14:textId="77777777" w:rsidR="001A411E" w:rsidRPr="008C33A2" w:rsidRDefault="001A411E" w:rsidP="002D5EA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783" w:type="dxa"/>
            <w:hideMark/>
          </w:tcPr>
          <w:p w14:paraId="78EE39C4" w14:textId="3F2D1A21" w:rsidR="001A411E" w:rsidRPr="007B1729" w:rsidRDefault="00025C31" w:rsidP="002D5EA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r w:rsidR="004F1D99">
              <w:t>Net Core, MVC, MSSQL</w:t>
            </w:r>
          </w:p>
        </w:tc>
      </w:tr>
      <w:tr w:rsidR="001A411E" w:rsidRPr="007B1729" w14:paraId="4729C4CB" w14:textId="77777777" w:rsidTr="00EA31FE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F3BDA33" w14:textId="77777777" w:rsidR="001A411E" w:rsidRDefault="001A411E" w:rsidP="002D5EA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Responsibilities</w:t>
            </w:r>
          </w:p>
        </w:tc>
        <w:tc>
          <w:tcPr>
            <w:tcW w:w="267" w:type="dxa"/>
          </w:tcPr>
          <w:p w14:paraId="562EA7C0" w14:textId="77777777" w:rsidR="001A411E" w:rsidRPr="008C33A2" w:rsidRDefault="001A411E" w:rsidP="002D5EA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783" w:type="dxa"/>
          </w:tcPr>
          <w:p w14:paraId="4A2EDCFE" w14:textId="0B825487" w:rsidR="004F1D99" w:rsidRDefault="004F1D99">
            <w:pPr>
              <w:pStyle w:val="ListBullet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Involved in implementing reports and recon features for train ticket refunds for the CRM application users</w:t>
            </w:r>
          </w:p>
          <w:p w14:paraId="5926F8F5" w14:textId="02E0D49E" w:rsidR="001A411E" w:rsidRPr="007B1729" w:rsidRDefault="004F1D99">
            <w:pPr>
              <w:pStyle w:val="ListBullet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 enhancements and functionality improvements</w:t>
            </w:r>
          </w:p>
        </w:tc>
      </w:tr>
    </w:tbl>
    <w:p w14:paraId="6A3AB1C4" w14:textId="77777777" w:rsidR="00BE2816" w:rsidRDefault="00BE2816" w:rsidP="00323AB7">
      <w:pPr>
        <w:pStyle w:val="Heading1"/>
      </w:pPr>
    </w:p>
    <w:tbl>
      <w:tblPr>
        <w:tblStyle w:val="GridTable1Light-Accent21"/>
        <w:tblW w:w="9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271"/>
        <w:gridCol w:w="7789"/>
      </w:tblGrid>
      <w:tr w:rsidR="00323AB7" w:rsidRPr="00ED72CF" w14:paraId="5F5F4E39" w14:textId="77777777" w:rsidTr="007E7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tcBorders>
              <w:bottom w:val="single" w:sz="4" w:space="0" w:color="auto"/>
            </w:tcBorders>
            <w:hideMark/>
          </w:tcPr>
          <w:p w14:paraId="70BB3B9B" w14:textId="2221D4A0" w:rsidR="00323AB7" w:rsidRPr="007B1729" w:rsidRDefault="00323AB7" w:rsidP="00BF70ED">
            <w:pPr>
              <w:snapToGrid w:val="0"/>
              <w:rPr>
                <w:rFonts w:asciiTheme="majorHAnsi" w:hAnsiTheme="majorHAnsi"/>
              </w:rPr>
            </w:pPr>
            <w:bookmarkStart w:id="0" w:name="_Hlk153312091"/>
            <w:r>
              <w:rPr>
                <w:rFonts w:asciiTheme="majorHAnsi" w:hAnsiTheme="majorHAnsi"/>
              </w:rPr>
              <w:t xml:space="preserve">Project </w:t>
            </w:r>
            <w:bookmarkEnd w:id="0"/>
            <w:r>
              <w:rPr>
                <w:rFonts w:asciiTheme="majorHAnsi" w:hAnsiTheme="majorHAnsi"/>
              </w:rPr>
              <w:t>#</w:t>
            </w:r>
            <w:r w:rsidR="001A411E">
              <w:rPr>
                <w:rFonts w:asciiTheme="majorHAnsi" w:hAnsiTheme="majorHAnsi"/>
              </w:rPr>
              <w:t>3</w:t>
            </w:r>
          </w:p>
        </w:tc>
        <w:tc>
          <w:tcPr>
            <w:tcW w:w="271" w:type="dxa"/>
            <w:tcBorders>
              <w:bottom w:val="single" w:sz="4" w:space="0" w:color="auto"/>
            </w:tcBorders>
            <w:hideMark/>
          </w:tcPr>
          <w:p w14:paraId="59EAA7B6" w14:textId="77777777" w:rsidR="00323AB7" w:rsidRPr="007B1729" w:rsidRDefault="00323AB7" w:rsidP="00BF70ED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1729">
              <w:t>:</w:t>
            </w:r>
          </w:p>
        </w:tc>
        <w:tc>
          <w:tcPr>
            <w:tcW w:w="7789" w:type="dxa"/>
            <w:tcBorders>
              <w:bottom w:val="single" w:sz="4" w:space="0" w:color="auto"/>
            </w:tcBorders>
            <w:hideMark/>
          </w:tcPr>
          <w:p w14:paraId="1A30DB71" w14:textId="7AE3E51C" w:rsidR="00323AB7" w:rsidRPr="00ED72CF" w:rsidRDefault="004F1D99" w:rsidP="00BF70ED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 practice with react</w:t>
            </w:r>
          </w:p>
        </w:tc>
      </w:tr>
      <w:tr w:rsidR="00FC538B" w:rsidRPr="00ED72CF" w14:paraId="578CA179" w14:textId="77777777" w:rsidTr="00EA31FE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tcBorders>
              <w:bottom w:val="single" w:sz="4" w:space="0" w:color="auto"/>
            </w:tcBorders>
          </w:tcPr>
          <w:p w14:paraId="287DFB78" w14:textId="491B73DA" w:rsidR="00FC538B" w:rsidRDefault="00FC538B" w:rsidP="00BF70E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Description</w:t>
            </w:r>
          </w:p>
        </w:tc>
        <w:tc>
          <w:tcPr>
            <w:tcW w:w="271" w:type="dxa"/>
            <w:tcBorders>
              <w:bottom w:val="single" w:sz="4" w:space="0" w:color="auto"/>
            </w:tcBorders>
          </w:tcPr>
          <w:p w14:paraId="0424F66D" w14:textId="3D384451" w:rsidR="00FC538B" w:rsidRPr="008C33A2" w:rsidRDefault="00FC538B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789" w:type="dxa"/>
            <w:tcBorders>
              <w:bottom w:val="single" w:sz="4" w:space="0" w:color="auto"/>
            </w:tcBorders>
          </w:tcPr>
          <w:p w14:paraId="190E602F" w14:textId="23BDA410" w:rsidR="00FC538B" w:rsidRDefault="00FC538B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These projects </w:t>
            </w:r>
            <w:r w:rsidR="00BA6541">
              <w:t>are</w:t>
            </w:r>
            <w:r>
              <w:t xml:space="preserve"> implemented during the covid period to upskill myself in the technologies and gain hands-on </w:t>
            </w:r>
            <w:r w:rsidR="00BA6541">
              <w:t>experience.</w:t>
            </w:r>
          </w:p>
        </w:tc>
      </w:tr>
      <w:tr w:rsidR="00323AB7" w:rsidRPr="007B1729" w14:paraId="50FB453D" w14:textId="77777777" w:rsidTr="00EA31F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hideMark/>
          </w:tcPr>
          <w:p w14:paraId="6648C82E" w14:textId="5A9B915F" w:rsidR="00323AB7" w:rsidRPr="007B1729" w:rsidRDefault="004F1D99" w:rsidP="00BF70E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Link</w:t>
            </w:r>
            <w:r w:rsidR="00653FDF">
              <w:rPr>
                <w:rFonts w:asciiTheme="majorHAnsi" w:hAnsiTheme="majorHAnsi"/>
              </w:rPr>
              <w:t xml:space="preserve"> to project</w:t>
            </w:r>
          </w:p>
        </w:tc>
        <w:tc>
          <w:tcPr>
            <w:tcW w:w="271" w:type="dxa"/>
            <w:hideMark/>
          </w:tcPr>
          <w:p w14:paraId="113486FF" w14:textId="77777777" w:rsidR="00323AB7" w:rsidRPr="008C33A2" w:rsidRDefault="00323AB7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789" w:type="dxa"/>
            <w:hideMark/>
          </w:tcPr>
          <w:p w14:paraId="272BA8E6" w14:textId="5692A5C4" w:rsidR="00323AB7" w:rsidRPr="007B1729" w:rsidRDefault="00000000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080BEA">
                <w:rPr>
                  <w:rStyle w:val="Hyperlink"/>
                </w:rPr>
                <w:t>https://mahafuz-portfolio-app.vercel.app/</w:t>
              </w:r>
            </w:hyperlink>
          </w:p>
        </w:tc>
      </w:tr>
    </w:tbl>
    <w:p w14:paraId="451268DF" w14:textId="77777777" w:rsidR="00BE2816" w:rsidRDefault="00BE2816" w:rsidP="003611B0">
      <w:pPr>
        <w:pStyle w:val="Heading1"/>
      </w:pPr>
    </w:p>
    <w:p w14:paraId="03CA812E" w14:textId="0952BFF3" w:rsidR="003611B0" w:rsidRPr="007E7E78" w:rsidRDefault="007E7E78" w:rsidP="003611B0">
      <w:pPr>
        <w:pStyle w:val="Heading1"/>
        <w:rPr>
          <w:sz w:val="24"/>
          <w:szCs w:val="24"/>
        </w:rPr>
      </w:pPr>
      <w:r w:rsidRPr="007E7E78">
        <w:rPr>
          <w:sz w:val="24"/>
          <w:szCs w:val="24"/>
        </w:rPr>
        <w:t>CERTIFICATIONS</w:t>
      </w:r>
      <w:r w:rsidR="00210D23" w:rsidRPr="007E7E78">
        <w:rPr>
          <w:sz w:val="24"/>
          <w:szCs w:val="24"/>
        </w:rPr>
        <w:t xml:space="preserve"> </w:t>
      </w:r>
      <w:r w:rsidRPr="007E7E78">
        <w:rPr>
          <w:sz w:val="24"/>
          <w:szCs w:val="24"/>
        </w:rPr>
        <w:t>&amp;</w:t>
      </w:r>
      <w:r w:rsidR="00210D23" w:rsidRPr="007E7E78">
        <w:rPr>
          <w:sz w:val="24"/>
          <w:szCs w:val="24"/>
        </w:rPr>
        <w:t xml:space="preserve"> </w:t>
      </w:r>
      <w:r w:rsidRPr="007E7E78">
        <w:rPr>
          <w:sz w:val="24"/>
          <w:szCs w:val="24"/>
        </w:rPr>
        <w:t>AWARDS</w:t>
      </w:r>
    </w:p>
    <w:p w14:paraId="3A7BF765" w14:textId="0B479579" w:rsidR="00210D23" w:rsidRDefault="00000000" w:rsidP="009C1F8E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hyperlink r:id="rId12" w:history="1">
        <w:r w:rsidR="00210D23">
          <w:rPr>
            <w:rStyle w:val="Hyperlink"/>
            <w:rFonts w:asciiTheme="minorHAnsi" w:hAnsiTheme="minorHAnsi"/>
          </w:rPr>
          <w:t>React Course Certificate Link</w:t>
        </w:r>
      </w:hyperlink>
    </w:p>
    <w:p w14:paraId="6C1E3329" w14:textId="07591FD7" w:rsidR="00210D23" w:rsidRDefault="00000000" w:rsidP="009C1F8E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hyperlink r:id="rId13" w:history="1">
        <w:r w:rsidR="00210D23">
          <w:rPr>
            <w:rStyle w:val="Hyperlink"/>
            <w:rFonts w:asciiTheme="minorHAnsi" w:hAnsiTheme="minorHAnsi"/>
          </w:rPr>
          <w:t>Javascript Course Certificate Link</w:t>
        </w:r>
      </w:hyperlink>
    </w:p>
    <w:p w14:paraId="3F9723AA" w14:textId="79306C8F" w:rsidR="00BE2816" w:rsidRPr="00210D23" w:rsidRDefault="00210D23" w:rsidP="00B2218E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F46E22">
        <w:rPr>
          <w:rFonts w:asciiTheme="minorHAnsi" w:hAnsiTheme="minorHAnsi"/>
        </w:rPr>
        <w:t xml:space="preserve">Employee of the Month Award </w:t>
      </w:r>
      <w:r>
        <w:rPr>
          <w:rFonts w:asciiTheme="minorHAnsi" w:hAnsiTheme="minorHAnsi"/>
        </w:rPr>
        <w:t>–</w:t>
      </w:r>
      <w:r w:rsidRPr="00F46E22">
        <w:rPr>
          <w:rFonts w:asciiTheme="minorHAnsi" w:hAnsiTheme="minorHAnsi"/>
        </w:rPr>
        <w:t xml:space="preserve"> PayNearb</w:t>
      </w:r>
      <w:r>
        <w:rPr>
          <w:rFonts w:asciiTheme="minorHAnsi" w:hAnsiTheme="minorHAnsi"/>
        </w:rPr>
        <w:t>y</w:t>
      </w:r>
    </w:p>
    <w:p w14:paraId="6AD24EEC" w14:textId="7B5652F2" w:rsidR="00B2218E" w:rsidRPr="007E7E78" w:rsidRDefault="007E7E78" w:rsidP="00B2218E">
      <w:pPr>
        <w:pStyle w:val="Heading1"/>
        <w:rPr>
          <w:sz w:val="24"/>
          <w:szCs w:val="24"/>
        </w:rPr>
      </w:pPr>
      <w:r w:rsidRPr="007E7E78">
        <w:rPr>
          <w:sz w:val="24"/>
          <w:szCs w:val="24"/>
        </w:rPr>
        <w:t>DECLARATION</w:t>
      </w:r>
    </w:p>
    <w:p w14:paraId="2F5DC86E" w14:textId="77777777" w:rsidR="00EA31FE" w:rsidRDefault="00B2218E" w:rsidP="00EA31FE">
      <w:r>
        <w:t>I hereby declare that all the particulars furnished by me in the application are true and complete to the best of my knowledge and belief.</w:t>
      </w:r>
    </w:p>
    <w:p w14:paraId="648CBDBF" w14:textId="7E1965A8" w:rsidR="00377147" w:rsidRPr="008C33A2" w:rsidRDefault="00E86EEF" w:rsidP="00EA31FE">
      <w:pPr>
        <w:ind w:left="7200" w:firstLine="720"/>
      </w:pPr>
      <w:r>
        <w:rPr>
          <w:b/>
        </w:rPr>
        <w:t>MAHAFUZ</w:t>
      </w:r>
      <w:r w:rsidR="00981F99">
        <w:rPr>
          <w:b/>
        </w:rPr>
        <w:t xml:space="preserve"> </w:t>
      </w:r>
      <w:r>
        <w:rPr>
          <w:b/>
        </w:rPr>
        <w:t>AHMED</w:t>
      </w:r>
    </w:p>
    <w:sectPr w:rsidR="00377147" w:rsidRPr="008C33A2" w:rsidSect="0090424B">
      <w:footerReference w:type="default" r:id="rId14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D9368" w14:textId="77777777" w:rsidR="00D0335B" w:rsidRDefault="00D0335B">
      <w:pPr>
        <w:spacing w:after="0"/>
      </w:pPr>
      <w:r>
        <w:separator/>
      </w:r>
    </w:p>
  </w:endnote>
  <w:endnote w:type="continuationSeparator" w:id="0">
    <w:p w14:paraId="5E2DE911" w14:textId="77777777" w:rsidR="00D0335B" w:rsidRDefault="00D033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00474" w14:textId="77777777" w:rsidR="004D6D46" w:rsidRDefault="004D6D46">
    <w:pPr>
      <w:pStyle w:val="Footer"/>
    </w:pPr>
    <w:r>
      <w:t xml:space="preserve">Page </w:t>
    </w:r>
    <w:r w:rsidR="00B15B92">
      <w:fldChar w:fldCharType="begin"/>
    </w:r>
    <w:r>
      <w:instrText xml:space="preserve"> PAGE   \* MERGEFORMAT </w:instrText>
    </w:r>
    <w:r w:rsidR="00B15B92">
      <w:fldChar w:fldCharType="separate"/>
    </w:r>
    <w:r w:rsidR="006A6582">
      <w:rPr>
        <w:noProof/>
      </w:rPr>
      <w:t>2</w:t>
    </w:r>
    <w:r w:rsidR="00B15B9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CBBD5" w14:textId="77777777" w:rsidR="00D0335B" w:rsidRDefault="00D0335B">
      <w:pPr>
        <w:spacing w:after="0"/>
      </w:pPr>
      <w:r>
        <w:separator/>
      </w:r>
    </w:p>
  </w:footnote>
  <w:footnote w:type="continuationSeparator" w:id="0">
    <w:p w14:paraId="1A364F78" w14:textId="77777777" w:rsidR="00D0335B" w:rsidRDefault="00D0335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5C6F"/>
    <w:multiLevelType w:val="hybridMultilevel"/>
    <w:tmpl w:val="CC766F68"/>
    <w:lvl w:ilvl="0" w:tplc="68B8D22E">
      <w:start w:val="201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B68F7"/>
    <w:multiLevelType w:val="hybridMultilevel"/>
    <w:tmpl w:val="27241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34AD0"/>
    <w:multiLevelType w:val="multilevel"/>
    <w:tmpl w:val="AF9C9E3E"/>
    <w:lvl w:ilvl="0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0D007470"/>
    <w:multiLevelType w:val="hybridMultilevel"/>
    <w:tmpl w:val="00BA4150"/>
    <w:lvl w:ilvl="0" w:tplc="68B8D22E">
      <w:start w:val="2013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  <w:b w:val="0"/>
        <w:i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05146F"/>
    <w:multiLevelType w:val="hybridMultilevel"/>
    <w:tmpl w:val="1CB0E9EC"/>
    <w:lvl w:ilvl="0" w:tplc="68B8D22E">
      <w:start w:val="201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F69AD"/>
    <w:multiLevelType w:val="hybridMultilevel"/>
    <w:tmpl w:val="AE848E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B47C9"/>
    <w:multiLevelType w:val="hybridMultilevel"/>
    <w:tmpl w:val="C01804D4"/>
    <w:lvl w:ilvl="0" w:tplc="68B8D22E">
      <w:start w:val="2013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8" w15:restartNumberingAfterBreak="0">
    <w:nsid w:val="6E992EB8"/>
    <w:multiLevelType w:val="hybridMultilevel"/>
    <w:tmpl w:val="F97CC404"/>
    <w:lvl w:ilvl="0" w:tplc="68B8D22E">
      <w:start w:val="201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754355">
    <w:abstractNumId w:val="2"/>
  </w:num>
  <w:num w:numId="2" w16cid:durableId="1635717969">
    <w:abstractNumId w:val="7"/>
  </w:num>
  <w:num w:numId="3" w16cid:durableId="570582540">
    <w:abstractNumId w:val="5"/>
  </w:num>
  <w:num w:numId="4" w16cid:durableId="582641019">
    <w:abstractNumId w:val="6"/>
  </w:num>
  <w:num w:numId="5" w16cid:durableId="1115442457">
    <w:abstractNumId w:val="3"/>
  </w:num>
  <w:num w:numId="6" w16cid:durableId="43599175">
    <w:abstractNumId w:val="8"/>
  </w:num>
  <w:num w:numId="7" w16cid:durableId="1683971281">
    <w:abstractNumId w:val="0"/>
  </w:num>
  <w:num w:numId="8" w16cid:durableId="948006990">
    <w:abstractNumId w:val="4"/>
  </w:num>
  <w:num w:numId="9" w16cid:durableId="1133057134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TAzNjY3tzA0N7E0NzRR0lEKTi0uzszPAykwqgUAtLmmDCwAAAA="/>
  </w:docVars>
  <w:rsids>
    <w:rsidRoot w:val="00241791"/>
    <w:rsid w:val="000014EC"/>
    <w:rsid w:val="00023CD8"/>
    <w:rsid w:val="00025C31"/>
    <w:rsid w:val="00045244"/>
    <w:rsid w:val="00053A3A"/>
    <w:rsid w:val="00061EBE"/>
    <w:rsid w:val="00064F6F"/>
    <w:rsid w:val="00065245"/>
    <w:rsid w:val="00067061"/>
    <w:rsid w:val="000739AA"/>
    <w:rsid w:val="00080BEA"/>
    <w:rsid w:val="00082992"/>
    <w:rsid w:val="00086457"/>
    <w:rsid w:val="000903D4"/>
    <w:rsid w:val="00095DC4"/>
    <w:rsid w:val="000A4376"/>
    <w:rsid w:val="000A4F59"/>
    <w:rsid w:val="000A5FD2"/>
    <w:rsid w:val="000B2129"/>
    <w:rsid w:val="000D3938"/>
    <w:rsid w:val="000E24AB"/>
    <w:rsid w:val="000E38F3"/>
    <w:rsid w:val="000E3A81"/>
    <w:rsid w:val="000F45D7"/>
    <w:rsid w:val="000F7527"/>
    <w:rsid w:val="0010302C"/>
    <w:rsid w:val="001117EF"/>
    <w:rsid w:val="00114F76"/>
    <w:rsid w:val="00114F81"/>
    <w:rsid w:val="00121249"/>
    <w:rsid w:val="00132B0C"/>
    <w:rsid w:val="00135715"/>
    <w:rsid w:val="00141A4C"/>
    <w:rsid w:val="00143A2B"/>
    <w:rsid w:val="0015298D"/>
    <w:rsid w:val="00164137"/>
    <w:rsid w:val="00170429"/>
    <w:rsid w:val="00190B29"/>
    <w:rsid w:val="00196622"/>
    <w:rsid w:val="001A411E"/>
    <w:rsid w:val="001B29CF"/>
    <w:rsid w:val="001C1497"/>
    <w:rsid w:val="001D212D"/>
    <w:rsid w:val="001E57D6"/>
    <w:rsid w:val="002045DF"/>
    <w:rsid w:val="00210D23"/>
    <w:rsid w:val="00214962"/>
    <w:rsid w:val="0021565F"/>
    <w:rsid w:val="002179A1"/>
    <w:rsid w:val="00227B22"/>
    <w:rsid w:val="00241791"/>
    <w:rsid w:val="00262BB7"/>
    <w:rsid w:val="00272E4E"/>
    <w:rsid w:val="00274D7D"/>
    <w:rsid w:val="0028220F"/>
    <w:rsid w:val="00292BF2"/>
    <w:rsid w:val="002C3350"/>
    <w:rsid w:val="002C7359"/>
    <w:rsid w:val="002E45E5"/>
    <w:rsid w:val="002F43E3"/>
    <w:rsid w:val="002F5C27"/>
    <w:rsid w:val="00323AB7"/>
    <w:rsid w:val="0032433E"/>
    <w:rsid w:val="00332823"/>
    <w:rsid w:val="003440D5"/>
    <w:rsid w:val="00352AE4"/>
    <w:rsid w:val="00356C14"/>
    <w:rsid w:val="00360297"/>
    <w:rsid w:val="003611B0"/>
    <w:rsid w:val="0037307A"/>
    <w:rsid w:val="00377147"/>
    <w:rsid w:val="003804E6"/>
    <w:rsid w:val="003A3C70"/>
    <w:rsid w:val="003B1C77"/>
    <w:rsid w:val="003B50D2"/>
    <w:rsid w:val="003D4830"/>
    <w:rsid w:val="003E64D2"/>
    <w:rsid w:val="003F2E36"/>
    <w:rsid w:val="003F6F7B"/>
    <w:rsid w:val="00416664"/>
    <w:rsid w:val="004212CB"/>
    <w:rsid w:val="00443BF2"/>
    <w:rsid w:val="00474008"/>
    <w:rsid w:val="00477B89"/>
    <w:rsid w:val="00495E0C"/>
    <w:rsid w:val="004A0169"/>
    <w:rsid w:val="004C3982"/>
    <w:rsid w:val="004D6D46"/>
    <w:rsid w:val="004E46DA"/>
    <w:rsid w:val="004F1A7A"/>
    <w:rsid w:val="004F1D99"/>
    <w:rsid w:val="005165DD"/>
    <w:rsid w:val="00543A86"/>
    <w:rsid w:val="00555007"/>
    <w:rsid w:val="00557405"/>
    <w:rsid w:val="005822D4"/>
    <w:rsid w:val="00587565"/>
    <w:rsid w:val="00590CE5"/>
    <w:rsid w:val="005C30E6"/>
    <w:rsid w:val="005C4B75"/>
    <w:rsid w:val="005C5BA8"/>
    <w:rsid w:val="005D00CC"/>
    <w:rsid w:val="005D06C8"/>
    <w:rsid w:val="005D1BD2"/>
    <w:rsid w:val="005D5C89"/>
    <w:rsid w:val="00617B26"/>
    <w:rsid w:val="006270A9"/>
    <w:rsid w:val="006274B9"/>
    <w:rsid w:val="006406F0"/>
    <w:rsid w:val="0064396E"/>
    <w:rsid w:val="0065229B"/>
    <w:rsid w:val="00653FDF"/>
    <w:rsid w:val="00656021"/>
    <w:rsid w:val="0065731A"/>
    <w:rsid w:val="00675956"/>
    <w:rsid w:val="00681034"/>
    <w:rsid w:val="00685868"/>
    <w:rsid w:val="006949D3"/>
    <w:rsid w:val="006A6582"/>
    <w:rsid w:val="006C01A2"/>
    <w:rsid w:val="006E3130"/>
    <w:rsid w:val="006F26F7"/>
    <w:rsid w:val="007045D7"/>
    <w:rsid w:val="00747464"/>
    <w:rsid w:val="00757F96"/>
    <w:rsid w:val="00771905"/>
    <w:rsid w:val="00795EB7"/>
    <w:rsid w:val="007B1729"/>
    <w:rsid w:val="007B5D92"/>
    <w:rsid w:val="007B7C60"/>
    <w:rsid w:val="007C298F"/>
    <w:rsid w:val="007D2AF3"/>
    <w:rsid w:val="007D2CAA"/>
    <w:rsid w:val="007E2A8D"/>
    <w:rsid w:val="007E3B89"/>
    <w:rsid w:val="007E7E78"/>
    <w:rsid w:val="00805A75"/>
    <w:rsid w:val="00805D41"/>
    <w:rsid w:val="00806C1F"/>
    <w:rsid w:val="00812E6F"/>
    <w:rsid w:val="00816216"/>
    <w:rsid w:val="00820595"/>
    <w:rsid w:val="00820A4B"/>
    <w:rsid w:val="008214CC"/>
    <w:rsid w:val="00824DB9"/>
    <w:rsid w:val="008252ED"/>
    <w:rsid w:val="00850F22"/>
    <w:rsid w:val="00860ED3"/>
    <w:rsid w:val="0086109F"/>
    <w:rsid w:val="0086749A"/>
    <w:rsid w:val="0087734B"/>
    <w:rsid w:val="008A493C"/>
    <w:rsid w:val="008B695D"/>
    <w:rsid w:val="008C10A1"/>
    <w:rsid w:val="008C33A2"/>
    <w:rsid w:val="008D2B8C"/>
    <w:rsid w:val="009022DB"/>
    <w:rsid w:val="0090424B"/>
    <w:rsid w:val="0091002A"/>
    <w:rsid w:val="00911106"/>
    <w:rsid w:val="00911E25"/>
    <w:rsid w:val="009141C6"/>
    <w:rsid w:val="00915144"/>
    <w:rsid w:val="009231BB"/>
    <w:rsid w:val="009235AE"/>
    <w:rsid w:val="00927CAD"/>
    <w:rsid w:val="0096164E"/>
    <w:rsid w:val="00981F99"/>
    <w:rsid w:val="00982AA6"/>
    <w:rsid w:val="009A1BAF"/>
    <w:rsid w:val="009B0BA7"/>
    <w:rsid w:val="009C1F8E"/>
    <w:rsid w:val="009C703B"/>
    <w:rsid w:val="009D3684"/>
    <w:rsid w:val="009D5933"/>
    <w:rsid w:val="009E7046"/>
    <w:rsid w:val="009F2E90"/>
    <w:rsid w:val="00A0169C"/>
    <w:rsid w:val="00A163E9"/>
    <w:rsid w:val="00A22B0D"/>
    <w:rsid w:val="00A3031C"/>
    <w:rsid w:val="00A43098"/>
    <w:rsid w:val="00A65E8E"/>
    <w:rsid w:val="00A77C83"/>
    <w:rsid w:val="00A8403E"/>
    <w:rsid w:val="00A86A55"/>
    <w:rsid w:val="00A9256C"/>
    <w:rsid w:val="00A950F1"/>
    <w:rsid w:val="00AA1756"/>
    <w:rsid w:val="00AA5E3C"/>
    <w:rsid w:val="00AB63F5"/>
    <w:rsid w:val="00AC224E"/>
    <w:rsid w:val="00AC45AA"/>
    <w:rsid w:val="00AD52CC"/>
    <w:rsid w:val="00AE03B1"/>
    <w:rsid w:val="00AE073F"/>
    <w:rsid w:val="00B01F62"/>
    <w:rsid w:val="00B079F5"/>
    <w:rsid w:val="00B15B92"/>
    <w:rsid w:val="00B2218E"/>
    <w:rsid w:val="00B34141"/>
    <w:rsid w:val="00B4280C"/>
    <w:rsid w:val="00B57DA9"/>
    <w:rsid w:val="00B9328E"/>
    <w:rsid w:val="00B937D3"/>
    <w:rsid w:val="00BA6541"/>
    <w:rsid w:val="00BA7CD8"/>
    <w:rsid w:val="00BB18F8"/>
    <w:rsid w:val="00BD57CA"/>
    <w:rsid w:val="00BD768D"/>
    <w:rsid w:val="00BE2816"/>
    <w:rsid w:val="00C424AC"/>
    <w:rsid w:val="00C42A1C"/>
    <w:rsid w:val="00C46C85"/>
    <w:rsid w:val="00C61F8E"/>
    <w:rsid w:val="00CB4BD1"/>
    <w:rsid w:val="00CC5B2B"/>
    <w:rsid w:val="00CC6A4F"/>
    <w:rsid w:val="00CC6EDD"/>
    <w:rsid w:val="00CD4825"/>
    <w:rsid w:val="00CE1354"/>
    <w:rsid w:val="00CE7D18"/>
    <w:rsid w:val="00CF4D92"/>
    <w:rsid w:val="00D0335B"/>
    <w:rsid w:val="00D05825"/>
    <w:rsid w:val="00D15666"/>
    <w:rsid w:val="00D156FC"/>
    <w:rsid w:val="00D1718A"/>
    <w:rsid w:val="00D636BA"/>
    <w:rsid w:val="00D7625F"/>
    <w:rsid w:val="00DA49AB"/>
    <w:rsid w:val="00DA71F6"/>
    <w:rsid w:val="00DE1606"/>
    <w:rsid w:val="00DF203C"/>
    <w:rsid w:val="00DF7D24"/>
    <w:rsid w:val="00E10629"/>
    <w:rsid w:val="00E10EAC"/>
    <w:rsid w:val="00E23707"/>
    <w:rsid w:val="00E45780"/>
    <w:rsid w:val="00E62CF9"/>
    <w:rsid w:val="00E70B2B"/>
    <w:rsid w:val="00E75BE5"/>
    <w:rsid w:val="00E83E4B"/>
    <w:rsid w:val="00E86EEF"/>
    <w:rsid w:val="00E94D6D"/>
    <w:rsid w:val="00E94EFC"/>
    <w:rsid w:val="00EA31FE"/>
    <w:rsid w:val="00EA61A7"/>
    <w:rsid w:val="00EB0B96"/>
    <w:rsid w:val="00EB5ACD"/>
    <w:rsid w:val="00EC5F76"/>
    <w:rsid w:val="00ED2BF7"/>
    <w:rsid w:val="00ED72CF"/>
    <w:rsid w:val="00EE77D2"/>
    <w:rsid w:val="00EF3DC2"/>
    <w:rsid w:val="00F06355"/>
    <w:rsid w:val="00F14933"/>
    <w:rsid w:val="00F375AD"/>
    <w:rsid w:val="00F46E22"/>
    <w:rsid w:val="00F60E86"/>
    <w:rsid w:val="00F74671"/>
    <w:rsid w:val="00F774B6"/>
    <w:rsid w:val="00F80394"/>
    <w:rsid w:val="00F80E92"/>
    <w:rsid w:val="00F85FEB"/>
    <w:rsid w:val="00F97BF0"/>
    <w:rsid w:val="00FC538B"/>
    <w:rsid w:val="00FD38AB"/>
    <w:rsid w:val="00FE7309"/>
    <w:rsid w:val="00FF38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1EE8"/>
  <w15:docId w15:val="{DEAB4AE5-9EC9-4B9C-95BF-62AF0CA5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B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5B92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15B92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5B92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B15B92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15B92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15B92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15B92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241791"/>
    <w:pPr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lang w:eastAsia="en-US"/>
    </w:rPr>
  </w:style>
  <w:style w:type="character" w:customStyle="1" w:styleId="bigcapstyle1">
    <w:name w:val="bigcapstyle1"/>
    <w:rsid w:val="00241791"/>
    <w:rPr>
      <w:rFonts w:ascii="Verdana" w:hAnsi="Verdana" w:hint="default"/>
      <w:color w:val="314D7C"/>
      <w:sz w:val="20"/>
      <w:szCs w:val="20"/>
    </w:rPr>
  </w:style>
  <w:style w:type="paragraph" w:styleId="NoSpacing">
    <w:name w:val="No Spacing"/>
    <w:uiPriority w:val="1"/>
    <w:qFormat/>
    <w:rsid w:val="009B0BA7"/>
    <w:pPr>
      <w:spacing w:after="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AA175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2-Accent21">
    <w:name w:val="List Table 2 - Accent 21"/>
    <w:basedOn w:val="TableNormal"/>
    <w:uiPriority w:val="47"/>
    <w:rsid w:val="00AA1756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bottom w:val="single" w:sz="4" w:space="0" w:color="BAD6A9" w:themeColor="accent2" w:themeTint="99"/>
        <w:insideH w:val="single" w:sz="4" w:space="0" w:color="BAD6A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AA1756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bottom w:val="single" w:sz="4" w:space="0" w:color="83CCD8" w:themeColor="accent1" w:themeTint="99"/>
        <w:insideH w:val="single" w:sz="4" w:space="0" w:color="83CC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5C4B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C4B75"/>
  </w:style>
  <w:style w:type="paragraph" w:styleId="NormalWeb">
    <w:name w:val="Normal (Web)"/>
    <w:basedOn w:val="Normal"/>
    <w:uiPriority w:val="99"/>
    <w:rsid w:val="00CC5B2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table" w:customStyle="1" w:styleId="GridTable1Light-Accent21">
    <w:name w:val="Grid Table 1 Light - Accent 21"/>
    <w:basedOn w:val="TableNormal"/>
    <w:uiPriority w:val="46"/>
    <w:rsid w:val="0090424B"/>
    <w:pPr>
      <w:spacing w:after="0"/>
    </w:pPr>
    <w:tblPr>
      <w:tblStyleRowBandSize w:val="1"/>
      <w:tblStyleColBandSize w:val="1"/>
      <w:tblBorders>
        <w:top w:val="single" w:sz="4" w:space="0" w:color="D1E3C5" w:themeColor="accent2" w:themeTint="66"/>
        <w:left w:val="single" w:sz="4" w:space="0" w:color="D1E3C5" w:themeColor="accent2" w:themeTint="66"/>
        <w:bottom w:val="single" w:sz="4" w:space="0" w:color="D1E3C5" w:themeColor="accent2" w:themeTint="66"/>
        <w:right w:val="single" w:sz="4" w:space="0" w:color="D1E3C5" w:themeColor="accent2" w:themeTint="66"/>
        <w:insideH w:val="single" w:sz="4" w:space="0" w:color="D1E3C5" w:themeColor="accent2" w:themeTint="66"/>
        <w:insideV w:val="single" w:sz="4" w:space="0" w:color="D1E3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424AC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C424AC"/>
  </w:style>
  <w:style w:type="character" w:customStyle="1" w:styleId="vanity-namedisplay-name">
    <w:name w:val="vanity-name__display-name"/>
    <w:basedOn w:val="DefaultParagraphFont"/>
    <w:rsid w:val="00C424AC"/>
  </w:style>
  <w:style w:type="character" w:customStyle="1" w:styleId="Heading4Char">
    <w:name w:val="Heading 4 Char"/>
    <w:basedOn w:val="DefaultParagraphFont"/>
    <w:link w:val="Heading4"/>
    <w:uiPriority w:val="9"/>
    <w:semiHidden/>
    <w:rsid w:val="00443BF2"/>
    <w:rPr>
      <w:rFonts w:asciiTheme="majorHAnsi" w:eastAsiaTheme="majorEastAsia" w:hAnsiTheme="majorHAnsi" w:cstheme="majorBidi"/>
      <w:i/>
      <w:iCs/>
      <w:color w:val="2A7B8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62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013949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570652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42458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256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71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792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88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afuzaadeez5@gmail.com" TargetMode="External"/><Relationship Id="rId13" Type="http://schemas.openxmlformats.org/officeDocument/2006/relationships/hyperlink" Target="https://namastedev.com/mahafuzaadeez5/certificates/namaste-javascri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amastedev.com/mahafuzaadeez5/certificates/namaste-reac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hafuz-portfolio-app.vercel.app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inkedin.com/in/mahafuz-ahmed-39876812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tflix-gpt-react-ruby.vercel.app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mbilal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99E89-B3E7-49D0-9D53-B31D8C418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30</TotalTime>
  <Pages>2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Mahafuz Ahmed</dc:creator>
  <cp:lastModifiedBy>hp</cp:lastModifiedBy>
  <cp:revision>6</cp:revision>
  <cp:lastPrinted>2020-02-06T18:11:00Z</cp:lastPrinted>
  <dcterms:created xsi:type="dcterms:W3CDTF">2023-12-22T21:13:00Z</dcterms:created>
  <dcterms:modified xsi:type="dcterms:W3CDTF">2024-01-17T22:01:00Z</dcterms:modified>
</cp:coreProperties>
</file>